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724" w:type="dxa"/>
        <w:tblInd w:w="-202" w:type="dxa"/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BD1471">
        <w:tc>
          <w:tcPr>
            <w:tcW w:w="1285" w:type="dxa"/>
            <w:vMerge w:val="restart"/>
            <w:vAlign w:val="center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vAlign w:val="center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指令代码</w:t>
            </w:r>
          </w:p>
        </w:tc>
      </w:tr>
      <w:tr w:rsidR="00BD1471">
        <w:tc>
          <w:tcPr>
            <w:tcW w:w="1285" w:type="dxa"/>
            <w:vMerge/>
          </w:tcPr>
          <w:p w:rsidR="00BD1471" w:rsidRDefault="00BD1471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</w:tcPr>
          <w:p w:rsidR="00BD1471" w:rsidRDefault="00BD1471">
            <w:pPr>
              <w:rPr>
                <w:b/>
                <w:bCs/>
              </w:rPr>
            </w:pPr>
          </w:p>
        </w:tc>
        <w:tc>
          <w:tcPr>
            <w:tcW w:w="731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op</w:t>
            </w:r>
            <w:r>
              <w:rPr>
                <w:rFonts w:hint="eastAsia"/>
                <w:b/>
                <w:bCs/>
                <w:sz w:val="18"/>
                <w:szCs w:val="18"/>
              </w:rPr>
              <w:t>（</w:t>
            </w: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FF"/>
              </w:rPr>
              <w:t>16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addi  $1,$0,8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</w:t>
            </w: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</w:t>
            </w: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  <w:r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010008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0000 0000 0000 0010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40020002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add  $3,</w:t>
            </w:r>
            <w:r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0001 1000 0000 0000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00410C00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sub  $5,</w:t>
            </w:r>
            <w:r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0010 1000 0000 0000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08622800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and  $4,</w:t>
            </w:r>
            <w:r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0010 0000 0000 0000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44A22000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or  $8,</w:t>
            </w:r>
            <w:r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0100 0000 0000 0000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48824000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sll  $8,</w:t>
            </w:r>
            <w:r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0100 0000 0100 0000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A337AB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6008404</w:t>
            </w:r>
            <w:bookmarkStart w:id="0" w:name="_GoBack"/>
            <w:bookmarkEnd w:id="0"/>
            <w:r w:rsidR="00BA6A69"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 xml:space="preserve">bne  </w:t>
            </w:r>
            <w:r>
              <w:rPr>
                <w:rFonts w:hint="eastAsia"/>
                <w:color w:val="0000FF"/>
              </w:rPr>
              <w:t>$8</w:t>
            </w:r>
            <w:r>
              <w:rPr>
                <w:rFonts w:hint="eastAsia"/>
              </w:rPr>
              <w:t xml:space="preserve">,$1,-2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ascii="Arial" w:hAnsi="Arial" w:cs="Arial"/>
                <w:sz w:val="18"/>
                <w:szCs w:val="18"/>
              </w:rPr>
              <w:t>≠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转</w:t>
            </w:r>
            <w:r>
              <w:rPr>
                <w:rFonts w:hint="eastAsia"/>
                <w:sz w:val="18"/>
                <w:szCs w:val="18"/>
              </w:rPr>
              <w:t>18)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C501FFFE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slti  $6,$2,8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011011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6C460008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slti  $7,</w:t>
            </w:r>
            <w:r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011011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6CC70000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addi $7,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04E70008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 xml:space="preserve">beq </w:t>
            </w:r>
            <w:r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 xml:space="preserve">,$1,-2 </w:t>
            </w:r>
            <w:r>
              <w:rPr>
                <w:rFonts w:hint="eastAsia"/>
                <w:sz w:val="18"/>
                <w:szCs w:val="18"/>
              </w:rPr>
              <w:t>(=</w:t>
            </w:r>
            <w:r>
              <w:rPr>
                <w:rFonts w:ascii="Arial" w:hAnsi="Arial" w:cs="Arial" w:hint="eastAsia"/>
                <w:sz w:val="18"/>
                <w:szCs w:val="18"/>
              </w:rPr>
              <w:t>,</w:t>
            </w:r>
            <w:r>
              <w:rPr>
                <w:rFonts w:ascii="Arial" w:hAnsi="Arial" w:cs="Arial" w:hint="eastAsia"/>
                <w:sz w:val="18"/>
                <w:szCs w:val="18"/>
              </w:rPr>
              <w:t>转</w:t>
            </w:r>
            <w:r>
              <w:rPr>
                <w:rFonts w:ascii="Arial" w:hAnsi="Arial" w:cs="Arial"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1111 1111 1111 1110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C0E1FFFE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98220004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0000 0000 0000 0100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9C290004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  <w:b/>
                <w:bCs/>
              </w:rPr>
              <w:t>j  0x00000040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111000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0000 0000 0001 0000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E0000040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</w:tcPr>
          <w:p w:rsidR="00BD1471" w:rsidRDefault="00BA6A69">
            <w:r>
              <w:rPr>
                <w:rFonts w:hint="eastAsia"/>
              </w:rPr>
              <w:t>addi  $10,$0,10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 xml:space="preserve">0000 0000 0000 </w:t>
            </w:r>
            <w:r>
              <w:rPr>
                <w:rFonts w:ascii="Arial" w:hAnsi="Arial" w:cs="Arial" w:hint="eastAsia"/>
                <w:sz w:val="15"/>
                <w:szCs w:val="15"/>
              </w:rPr>
              <w:t>1010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040A000A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vAlign w:val="center"/>
          </w:tcPr>
          <w:p w:rsidR="00BD1471" w:rsidRDefault="00BA6A69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</w:tcPr>
          <w:p w:rsidR="00BD1471" w:rsidRDefault="00BD1471">
            <w:pPr>
              <w:rPr>
                <w:b/>
                <w:bCs/>
              </w:rPr>
            </w:pPr>
          </w:p>
        </w:tc>
        <w:tc>
          <w:tcPr>
            <w:tcW w:w="731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</w:tcPr>
          <w:p w:rsidR="00BD1471" w:rsidRDefault="00BD1471"/>
        </w:tc>
        <w:tc>
          <w:tcPr>
            <w:tcW w:w="731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BD1471">
        <w:tc>
          <w:tcPr>
            <w:tcW w:w="1285" w:type="dxa"/>
          </w:tcPr>
          <w:p w:rsidR="00BD1471" w:rsidRDefault="00BA6A6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</w:tcPr>
          <w:p w:rsidR="00BD1471" w:rsidRDefault="00BD1471"/>
        </w:tc>
        <w:tc>
          <w:tcPr>
            <w:tcW w:w="731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vAlign w:val="center"/>
          </w:tcPr>
          <w:p w:rsidR="00BD1471" w:rsidRDefault="00BD147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BD1471" w:rsidRDefault="00BD1471"/>
    <w:sectPr w:rsidR="00BD1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A69" w:rsidRDefault="00BA6A69" w:rsidP="00A337AB">
      <w:r>
        <w:separator/>
      </w:r>
    </w:p>
  </w:endnote>
  <w:endnote w:type="continuationSeparator" w:id="0">
    <w:p w:rsidR="00BA6A69" w:rsidRDefault="00BA6A69" w:rsidP="00A33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A69" w:rsidRDefault="00BA6A69" w:rsidP="00A337AB">
      <w:r>
        <w:separator/>
      </w:r>
    </w:p>
  </w:footnote>
  <w:footnote w:type="continuationSeparator" w:id="0">
    <w:p w:rsidR="00BA6A69" w:rsidRDefault="00BA6A69" w:rsidP="00A337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8A084A"/>
    <w:rsid w:val="00A337AB"/>
    <w:rsid w:val="00BA6A69"/>
    <w:rsid w:val="00BD1471"/>
    <w:rsid w:val="01D74507"/>
    <w:rsid w:val="148A084A"/>
    <w:rsid w:val="4A25485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ADEB1"/>
  <w15:docId w15:val="{BA756729-58B2-4FC2-A5D7-9CFFD2E4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33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337AB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A33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337AB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291</TotalTime>
  <Pages>1</Pages>
  <Words>506</Words>
  <Characters>907</Characters>
  <Application>Microsoft Office Word</Application>
  <DocSecurity>0</DocSecurity>
  <Lines>69</Lines>
  <Paragraphs>78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Chen Yanan</cp:lastModifiedBy>
  <cp:revision>2</cp:revision>
  <dcterms:created xsi:type="dcterms:W3CDTF">2018-05-27T01:37:00Z</dcterms:created>
  <dcterms:modified xsi:type="dcterms:W3CDTF">2018-05-29T05:02:00Z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